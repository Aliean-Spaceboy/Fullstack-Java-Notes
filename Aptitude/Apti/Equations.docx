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B8BD" w14:textId="091C3C4B" w:rsidR="008C4A24" w:rsidRPr="00352B1E" w:rsidRDefault="00352B1E" w:rsidP="00352B1E">
      <w:pPr>
        <w:shd w:val="clear" w:color="auto" w:fill="FFFFFF" w:themeFill="background1"/>
        <w:spacing w:after="0" w:line="240" w:lineRule="auto"/>
        <w:jc w:val="center"/>
        <w:rPr>
          <w:iCs/>
          <w:sz w:val="56"/>
          <w:szCs w:val="56"/>
          <w:shd w:val="clear" w:color="auto" w:fill="FAFAFA"/>
        </w:rPr>
      </w:pPr>
      <w:r w:rsidRPr="00352B1E">
        <w:rPr>
          <w:iCs/>
          <w:sz w:val="56"/>
          <w:szCs w:val="56"/>
          <w:shd w:val="clear" w:color="auto" w:fill="FAFAFA"/>
        </w:rPr>
        <w:t>Equations</w:t>
      </w:r>
    </w:p>
    <w:p w14:paraId="2F3416DC" w14:textId="77777777" w:rsidR="008C4A24" w:rsidRPr="004B5524" w:rsidRDefault="008C4A24" w:rsidP="008C4A24">
      <w:pPr>
        <w:spacing w:before="200" w:after="200" w:line="276" w:lineRule="auto"/>
        <w:rPr>
          <w:sz w:val="28"/>
          <w:szCs w:val="28"/>
        </w:rPr>
      </w:pPr>
      <w:r>
        <w:rPr>
          <w:sz w:val="24"/>
        </w:rPr>
        <w:t xml:space="preserve">     </w:t>
      </w:r>
      <w:r w:rsidRPr="004B5524">
        <w:rPr>
          <w:sz w:val="28"/>
          <w:szCs w:val="28"/>
        </w:rPr>
        <w:t>1 Q) The sum of two numbers is 84, and one of them is 12 more than the other.  What are the two numbers?</w:t>
      </w:r>
    </w:p>
    <w:p w14:paraId="7C5DB47C" w14:textId="77777777" w:rsidR="008C4A24" w:rsidRPr="004B5524" w:rsidRDefault="008C4A24" w:rsidP="008C4A24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</w:t>
      </w:r>
    </w:p>
    <w:p w14:paraId="31E1EC96" w14:textId="77777777" w:rsidR="008C4A24" w:rsidRPr="004B5524" w:rsidRDefault="008C4A24" w:rsidP="008C4A24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2 Q) The sum of two consecutive numbers is 37.  What are they?</w:t>
      </w:r>
    </w:p>
    <w:p w14:paraId="433E13EE" w14:textId="77777777" w:rsidR="008C4A24" w:rsidRPr="004B5524" w:rsidRDefault="008C4A24" w:rsidP="008C4A24">
      <w:pPr>
        <w:shd w:val="clear" w:color="auto" w:fill="FFFFFF" w:themeFill="background1"/>
        <w:ind w:left="270"/>
        <w:rPr>
          <w:sz w:val="28"/>
          <w:szCs w:val="28"/>
        </w:rPr>
      </w:pPr>
    </w:p>
    <w:p w14:paraId="3F8F5858" w14:textId="77777777" w:rsidR="008C4A24" w:rsidRPr="004B5524" w:rsidRDefault="008C4A24" w:rsidP="008C4A24">
      <w:pPr>
        <w:shd w:val="clear" w:color="auto" w:fill="FFFFFF" w:themeFill="background1"/>
        <w:ind w:left="270"/>
        <w:rPr>
          <w:sz w:val="28"/>
          <w:szCs w:val="28"/>
        </w:rPr>
      </w:pPr>
      <w:r w:rsidRPr="004B5524">
        <w:rPr>
          <w:sz w:val="28"/>
          <w:szCs w:val="28"/>
        </w:rPr>
        <w:t xml:space="preserve">  3 Q) A number decreased by half of the number is four. Find the number.</w:t>
      </w:r>
    </w:p>
    <w:p w14:paraId="793CFB5C" w14:textId="77777777" w:rsidR="008C4A24" w:rsidRPr="004B5524" w:rsidRDefault="008C4A24" w:rsidP="008C4A24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</w:t>
      </w:r>
    </w:p>
    <w:p w14:paraId="3383FEFF" w14:textId="77777777" w:rsidR="008C4A24" w:rsidRPr="004B5524" w:rsidRDefault="008C4A24" w:rsidP="008C4A24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 4 Q) The difference between three times a number and five is sixteen. Find the number.</w:t>
      </w:r>
    </w:p>
    <w:p w14:paraId="69DA38CD" w14:textId="77777777" w:rsidR="008C4A24" w:rsidRPr="004B5524" w:rsidRDefault="008C4A24" w:rsidP="008C4A24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 </w:t>
      </w:r>
    </w:p>
    <w:p w14:paraId="73C20B34" w14:textId="77777777" w:rsidR="008C4A24" w:rsidRDefault="008C4A24" w:rsidP="008C4A24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 5 Q) Divide Rs 80 among three people so that the second will have twice as much as the first, and the third will have Rs 5 less than the second.</w:t>
      </w:r>
    </w:p>
    <w:p w14:paraId="7634B7F5" w14:textId="77777777" w:rsidR="00C47528" w:rsidRDefault="00C47528" w:rsidP="008C4A24">
      <w:pPr>
        <w:spacing w:before="200" w:after="200" w:line="276" w:lineRule="auto"/>
        <w:rPr>
          <w:sz w:val="28"/>
          <w:szCs w:val="28"/>
        </w:rPr>
      </w:pPr>
    </w:p>
    <w:p w14:paraId="5F822BC3" w14:textId="77777777" w:rsidR="008C4A24" w:rsidRPr="004B5524" w:rsidRDefault="008C4A24" w:rsidP="008C4A24">
      <w:pPr>
        <w:shd w:val="clear" w:color="auto" w:fill="FFFFFF" w:themeFill="background1"/>
        <w:spacing w:before="100" w:beforeAutospacing="1" w:after="100" w:afterAutospacing="1" w:line="255" w:lineRule="atLeast"/>
        <w:ind w:left="270"/>
        <w:rPr>
          <w:sz w:val="28"/>
          <w:szCs w:val="28"/>
          <w:shd w:val="clear" w:color="auto" w:fill="FFFFFF"/>
        </w:rPr>
      </w:pPr>
      <w:r w:rsidRPr="004B5524">
        <w:rPr>
          <w:iCs/>
          <w:sz w:val="28"/>
          <w:szCs w:val="28"/>
          <w:shd w:val="clear" w:color="auto" w:fill="FAFAFA"/>
        </w:rPr>
        <w:t xml:space="preserve">6 Q). </w:t>
      </w:r>
      <w:r w:rsidRPr="004B5524">
        <w:rPr>
          <w:sz w:val="28"/>
          <w:szCs w:val="28"/>
          <w:shd w:val="clear" w:color="auto" w:fill="FFFFFF"/>
        </w:rPr>
        <w:t>A man has some hens and cows. If the number of heads be 48 and the number of feet equals 140, then the number of hens will be:</w:t>
      </w:r>
    </w:p>
    <w:p w14:paraId="1FD5B820" w14:textId="77777777" w:rsidR="00C47528" w:rsidRDefault="00C47528" w:rsidP="008C4A24">
      <w:pPr>
        <w:shd w:val="clear" w:color="auto" w:fill="FFFFFF" w:themeFill="background1"/>
        <w:spacing w:before="100" w:beforeAutospacing="1" w:after="100" w:afterAutospacing="1" w:line="255" w:lineRule="atLeast"/>
        <w:ind w:left="270"/>
        <w:rPr>
          <w:iCs/>
          <w:sz w:val="28"/>
          <w:szCs w:val="28"/>
          <w:shd w:val="clear" w:color="auto" w:fill="FAFAFA"/>
        </w:rPr>
      </w:pPr>
    </w:p>
    <w:p w14:paraId="650566C2" w14:textId="77777777" w:rsidR="008C4A24" w:rsidRPr="004B5524" w:rsidRDefault="008C4A24" w:rsidP="008C4A24">
      <w:pPr>
        <w:shd w:val="clear" w:color="auto" w:fill="FFFFFF" w:themeFill="background1"/>
        <w:spacing w:before="100" w:beforeAutospacing="1" w:after="100" w:afterAutospacing="1" w:line="255" w:lineRule="atLeast"/>
        <w:ind w:left="270"/>
        <w:rPr>
          <w:sz w:val="28"/>
          <w:szCs w:val="28"/>
          <w:shd w:val="clear" w:color="auto" w:fill="FFFFFF"/>
        </w:rPr>
      </w:pPr>
      <w:r w:rsidRPr="004B5524">
        <w:rPr>
          <w:iCs/>
          <w:sz w:val="28"/>
          <w:szCs w:val="28"/>
          <w:shd w:val="clear" w:color="auto" w:fill="FAFAFA"/>
        </w:rPr>
        <w:t xml:space="preserve"> 7 Q) </w:t>
      </w:r>
      <w:r w:rsidRPr="004B5524">
        <w:rPr>
          <w:sz w:val="28"/>
          <w:szCs w:val="28"/>
          <w:shd w:val="clear" w:color="auto" w:fill="FFFFFF"/>
        </w:rPr>
        <w:t>A sum of Rs. 1360 has been divided among A, B and C such that A gets</w:t>
      </w:r>
      <w:r w:rsidRPr="004B5524">
        <w:rPr>
          <w:rStyle w:val="apple-converted-space"/>
          <w:sz w:val="28"/>
          <w:szCs w:val="28"/>
          <w:shd w:val="clear" w:color="auto" w:fill="FFFFFF"/>
        </w:rPr>
        <w:t> </w:t>
      </w:r>
      <w:r w:rsidRPr="004B5524">
        <w:rPr>
          <w:noProof/>
          <w:sz w:val="28"/>
          <w:szCs w:val="28"/>
          <w:lang w:val="en-IN" w:eastAsia="en-IN"/>
        </w:rPr>
        <w:drawing>
          <wp:inline distT="0" distB="0" distL="0" distR="0" wp14:anchorId="512ECFD6" wp14:editId="0BE82840">
            <wp:extent cx="95250" cy="266700"/>
            <wp:effectExtent l="0" t="0" r="0" b="0"/>
            <wp:docPr id="6" name="Picture 6" descr="http://www.indiabix.com/_files/images/aptitude/1-div-2b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indiabix.com/_files/images/aptitude/1-div-2by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524">
        <w:rPr>
          <w:rStyle w:val="apple-converted-space"/>
          <w:sz w:val="28"/>
          <w:szCs w:val="28"/>
          <w:shd w:val="clear" w:color="auto" w:fill="FFFFFF"/>
        </w:rPr>
        <w:t> </w:t>
      </w:r>
      <w:r w:rsidRPr="004B5524">
        <w:rPr>
          <w:sz w:val="28"/>
          <w:szCs w:val="28"/>
          <w:shd w:val="clear" w:color="auto" w:fill="FFFFFF"/>
        </w:rPr>
        <w:t>of what B gets and B gets</w:t>
      </w:r>
      <w:r w:rsidRPr="004B5524">
        <w:rPr>
          <w:rStyle w:val="apple-converted-space"/>
          <w:sz w:val="28"/>
          <w:szCs w:val="28"/>
          <w:shd w:val="clear" w:color="auto" w:fill="FFFFFF"/>
        </w:rPr>
        <w:t> </w:t>
      </w:r>
      <w:r w:rsidRPr="004B5524">
        <w:rPr>
          <w:noProof/>
          <w:sz w:val="28"/>
          <w:szCs w:val="28"/>
          <w:lang w:val="en-IN" w:eastAsia="en-IN"/>
        </w:rPr>
        <w:drawing>
          <wp:inline distT="0" distB="0" distL="0" distR="0" wp14:anchorId="645CDB1E" wp14:editId="594EECC2">
            <wp:extent cx="95250" cy="266700"/>
            <wp:effectExtent l="0" t="0" r="0" b="0"/>
            <wp:docPr id="5" name="Picture 5" descr="http://www.indiabix.com/_files/images/aptitude/1-div-1b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indiabix.com/_files/images/aptitude/1-div-1by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524">
        <w:rPr>
          <w:rStyle w:val="apple-converted-space"/>
          <w:sz w:val="28"/>
          <w:szCs w:val="28"/>
          <w:shd w:val="clear" w:color="auto" w:fill="FFFFFF"/>
        </w:rPr>
        <w:t> </w:t>
      </w:r>
      <w:r w:rsidRPr="004B5524">
        <w:rPr>
          <w:sz w:val="28"/>
          <w:szCs w:val="28"/>
          <w:shd w:val="clear" w:color="auto" w:fill="FFFFFF"/>
        </w:rPr>
        <w:t>of what C gets. B's share is</w:t>
      </w:r>
    </w:p>
    <w:p w14:paraId="1E369570" w14:textId="77777777" w:rsidR="00C47528" w:rsidRDefault="00C47528" w:rsidP="008C4A24">
      <w:pPr>
        <w:shd w:val="clear" w:color="auto" w:fill="FFFFFF" w:themeFill="background1"/>
        <w:ind w:left="270"/>
        <w:rPr>
          <w:sz w:val="28"/>
          <w:szCs w:val="28"/>
          <w:shd w:val="clear" w:color="auto" w:fill="FFFFFF"/>
        </w:rPr>
      </w:pPr>
    </w:p>
    <w:p w14:paraId="094BB50C" w14:textId="25BB3179" w:rsidR="00C360D5" w:rsidRDefault="008C4A24" w:rsidP="008C4A24">
      <w:pPr>
        <w:shd w:val="clear" w:color="auto" w:fill="FFFFFF" w:themeFill="background1"/>
        <w:ind w:left="270"/>
        <w:rPr>
          <w:sz w:val="28"/>
          <w:szCs w:val="28"/>
          <w:shd w:val="clear" w:color="auto" w:fill="FFFFFF"/>
        </w:rPr>
      </w:pPr>
      <w:r w:rsidRPr="004B5524">
        <w:rPr>
          <w:sz w:val="28"/>
          <w:szCs w:val="28"/>
          <w:shd w:val="clear" w:color="auto" w:fill="FFFFFF"/>
        </w:rPr>
        <w:t xml:space="preserve">8 Q) To fill a tank, 25 buckets of water </w:t>
      </w:r>
      <w:proofErr w:type="gramStart"/>
      <w:r w:rsidRPr="004B5524">
        <w:rPr>
          <w:sz w:val="28"/>
          <w:szCs w:val="28"/>
          <w:shd w:val="clear" w:color="auto" w:fill="FFFFFF"/>
        </w:rPr>
        <w:t>is</w:t>
      </w:r>
      <w:proofErr w:type="gramEnd"/>
      <w:r w:rsidRPr="004B5524">
        <w:rPr>
          <w:sz w:val="28"/>
          <w:szCs w:val="28"/>
          <w:shd w:val="clear" w:color="auto" w:fill="FFFFFF"/>
        </w:rPr>
        <w:t xml:space="preserve"> required. How many buckets of water will be required to fill the same tank if the capacity of the bucket is reduced to half of its present?</w:t>
      </w:r>
    </w:p>
    <w:p w14:paraId="6F315EA9" w14:textId="77777777" w:rsidR="00352B1E" w:rsidRDefault="00352B1E" w:rsidP="008C4A24">
      <w:pPr>
        <w:shd w:val="clear" w:color="auto" w:fill="FFFFFF" w:themeFill="background1"/>
        <w:ind w:left="270"/>
        <w:rPr>
          <w:sz w:val="28"/>
          <w:szCs w:val="28"/>
          <w:shd w:val="clear" w:color="auto" w:fill="FFFFFF"/>
        </w:rPr>
      </w:pPr>
    </w:p>
    <w:p w14:paraId="386D4F86" w14:textId="77777777" w:rsidR="00C360D5" w:rsidRDefault="00C360D5" w:rsidP="00C360D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9 Q</w:t>
      </w:r>
      <w:r w:rsidRPr="00C360D5">
        <w:rPr>
          <w:sz w:val="28"/>
          <w:szCs w:val="28"/>
        </w:rPr>
        <w:t xml:space="preserve">. The town newspaper is published every day. One copy has 16 pages. Everyday 14,950 copies are printed. How many total pages are printed </w:t>
      </w:r>
      <w:proofErr w:type="spellStart"/>
      <w:r w:rsidRPr="00C360D5">
        <w:rPr>
          <w:sz w:val="28"/>
          <w:szCs w:val="28"/>
        </w:rPr>
        <w:t>everyday</w:t>
      </w:r>
      <w:proofErr w:type="spellEnd"/>
      <w:r w:rsidRPr="00C360D5">
        <w:rPr>
          <w:sz w:val="28"/>
          <w:szCs w:val="28"/>
        </w:rPr>
        <w:t xml:space="preserve">? </w:t>
      </w:r>
    </w:p>
    <w:p w14:paraId="54908A11" w14:textId="77777777" w:rsidR="00C47528" w:rsidRPr="00C360D5" w:rsidRDefault="00C47528" w:rsidP="00C360D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</w:p>
    <w:p w14:paraId="480D8578" w14:textId="77777777" w:rsidR="00C360D5" w:rsidRDefault="00C360D5" w:rsidP="00C360D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10 Q</w:t>
      </w:r>
      <w:r w:rsidRPr="00C360D5">
        <w:rPr>
          <w:sz w:val="28"/>
          <w:szCs w:val="28"/>
        </w:rPr>
        <w:t xml:space="preserve">. The number of sheets of paper available for making notebooks is 90,000. Each sheet makes 12 pages of a notebook. Each notebook contains 300 pages. How many notebooks can be made from the paper available? </w:t>
      </w:r>
    </w:p>
    <w:p w14:paraId="6483F51C" w14:textId="1A482413" w:rsidR="00FB5595" w:rsidRDefault="00FB5595" w:rsidP="00C360D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11Q.</w:t>
      </w:r>
      <w:r w:rsidRPr="00FB5595">
        <w:t xml:space="preserve"> </w:t>
      </w:r>
      <w:r w:rsidRPr="00FB5595">
        <w:rPr>
          <w:sz w:val="28"/>
          <w:szCs w:val="28"/>
        </w:rPr>
        <w:t>The cost of 2 books and 3 pens is 225, and the cost of 4 pens and 3 books is 320. What is the cost of one pen?</w:t>
      </w:r>
    </w:p>
    <w:p w14:paraId="0222DF7F" w14:textId="0AAC73BD" w:rsidR="00FB5595" w:rsidRDefault="00FB5595" w:rsidP="00C360D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  <w:r w:rsidRPr="00FB5595">
        <w:rPr>
          <w:sz w:val="28"/>
          <w:szCs w:val="28"/>
        </w:rPr>
        <w:t>12</w:t>
      </w:r>
      <w:r>
        <w:rPr>
          <w:sz w:val="28"/>
          <w:szCs w:val="28"/>
        </w:rPr>
        <w:t>Q</w:t>
      </w:r>
      <w:r w:rsidRPr="00FB5595">
        <w:rPr>
          <w:sz w:val="28"/>
          <w:szCs w:val="28"/>
        </w:rPr>
        <w:t xml:space="preserve">. Sridhar bought an equal number of Rs 150 and Rs 200 tickets for a movie. He spent Rs 2100 to buy all the tickets. How many </w:t>
      </w:r>
      <w:proofErr w:type="spellStart"/>
      <w:r w:rsidRPr="00FB5595">
        <w:rPr>
          <w:sz w:val="28"/>
          <w:szCs w:val="28"/>
        </w:rPr>
        <w:t>ticktes</w:t>
      </w:r>
      <w:proofErr w:type="spellEnd"/>
      <w:r w:rsidRPr="00FB5595">
        <w:rPr>
          <w:sz w:val="28"/>
          <w:szCs w:val="28"/>
        </w:rPr>
        <w:t xml:space="preserve"> of each type did he buy?</w:t>
      </w:r>
    </w:p>
    <w:p w14:paraId="0F97C47A" w14:textId="1B6A3810" w:rsidR="00FB5595" w:rsidRDefault="00FB5595" w:rsidP="00C360D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  <w:r w:rsidRPr="00FB5595">
        <w:rPr>
          <w:sz w:val="28"/>
          <w:szCs w:val="28"/>
        </w:rPr>
        <w:t>13</w:t>
      </w:r>
      <w:r>
        <w:rPr>
          <w:sz w:val="28"/>
          <w:szCs w:val="28"/>
        </w:rPr>
        <w:t>Q</w:t>
      </w:r>
      <w:r w:rsidRPr="00FB5595">
        <w:rPr>
          <w:sz w:val="28"/>
          <w:szCs w:val="28"/>
        </w:rPr>
        <w:t xml:space="preserve">. The cost of 5 apples and 6 oranges is </w:t>
      </w:r>
      <w:proofErr w:type="gramStart"/>
      <w:r w:rsidRPr="00FB5595">
        <w:rPr>
          <w:sz w:val="28"/>
          <w:szCs w:val="28"/>
        </w:rPr>
        <w:t>108  and</w:t>
      </w:r>
      <w:proofErr w:type="gramEnd"/>
      <w:r w:rsidRPr="00FB5595">
        <w:rPr>
          <w:sz w:val="28"/>
          <w:szCs w:val="28"/>
        </w:rPr>
        <w:t xml:space="preserve"> the cost of 6 apples and 5 oranges is 112. Find the total cost of an apple and an orange.</w:t>
      </w:r>
    </w:p>
    <w:p w14:paraId="67894FBC" w14:textId="6699B706" w:rsidR="00FB5595" w:rsidRDefault="00FB5595" w:rsidP="00C360D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  <w:r w:rsidRPr="00FB5595">
        <w:rPr>
          <w:sz w:val="28"/>
          <w:szCs w:val="28"/>
        </w:rPr>
        <w:t>14</w:t>
      </w:r>
      <w:r>
        <w:rPr>
          <w:sz w:val="28"/>
          <w:szCs w:val="28"/>
        </w:rPr>
        <w:t>Q</w:t>
      </w:r>
      <w:r w:rsidRPr="00FB5595">
        <w:rPr>
          <w:sz w:val="28"/>
          <w:szCs w:val="28"/>
        </w:rPr>
        <w:t>. In an examination, a student scores 4 marks for every correct answer and loses 1 mark for every wrong answer. If he attempts all 75 questions and secures 125 marks, the number of questions he attempted correctly, is</w:t>
      </w:r>
    </w:p>
    <w:p w14:paraId="305ED812" w14:textId="16B0F980" w:rsidR="00FB5595" w:rsidRPr="00FB5595" w:rsidRDefault="00FB5595" w:rsidP="00FB559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  <w:r w:rsidRPr="00FB5595">
        <w:rPr>
          <w:sz w:val="28"/>
          <w:szCs w:val="28"/>
        </w:rPr>
        <w:t>15</w:t>
      </w:r>
      <w:r>
        <w:rPr>
          <w:sz w:val="28"/>
          <w:szCs w:val="28"/>
        </w:rPr>
        <w:t>Q</w:t>
      </w:r>
      <w:r w:rsidRPr="00FB5595">
        <w:rPr>
          <w:sz w:val="28"/>
          <w:szCs w:val="28"/>
        </w:rPr>
        <w:t>. If A = x% of y and B = y% of x, then which of the following is true?</w:t>
      </w:r>
    </w:p>
    <w:p w14:paraId="4193F70B" w14:textId="77777777" w:rsidR="00FB5595" w:rsidRPr="00FB5595" w:rsidRDefault="00FB5595" w:rsidP="00FB559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  <w:r w:rsidRPr="00FB5595">
        <w:rPr>
          <w:sz w:val="28"/>
          <w:szCs w:val="28"/>
        </w:rPr>
        <w:t>A.  A is greater than B</w:t>
      </w:r>
      <w:r w:rsidRPr="00FB5595">
        <w:rPr>
          <w:sz w:val="28"/>
          <w:szCs w:val="28"/>
        </w:rPr>
        <w:tab/>
      </w:r>
      <w:proofErr w:type="spellStart"/>
      <w:r w:rsidRPr="00FB5595">
        <w:rPr>
          <w:sz w:val="28"/>
          <w:szCs w:val="28"/>
        </w:rPr>
        <w:t>B</w:t>
      </w:r>
      <w:proofErr w:type="spellEnd"/>
      <w:r w:rsidRPr="00FB5595">
        <w:rPr>
          <w:sz w:val="28"/>
          <w:szCs w:val="28"/>
        </w:rPr>
        <w:t>. A is smaller than B</w:t>
      </w:r>
    </w:p>
    <w:p w14:paraId="129F03B5" w14:textId="647925EE" w:rsidR="00FB5595" w:rsidRDefault="00FB5595" w:rsidP="00FB559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  <w:r w:rsidRPr="00FB5595">
        <w:rPr>
          <w:sz w:val="28"/>
          <w:szCs w:val="28"/>
        </w:rPr>
        <w:t>C. Relationship between A and B cannot be determined.</w:t>
      </w:r>
      <w:r w:rsidRPr="00FB5595">
        <w:rPr>
          <w:sz w:val="28"/>
          <w:szCs w:val="28"/>
        </w:rPr>
        <w:tab/>
        <w:t>D. None of these</w:t>
      </w:r>
    </w:p>
    <w:p w14:paraId="3FC452E3" w14:textId="1D9F6295" w:rsidR="00FB5595" w:rsidRPr="00FB5595" w:rsidRDefault="00FB5595" w:rsidP="00FB559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  <w:r w:rsidRPr="00FB5595">
        <w:rPr>
          <w:sz w:val="28"/>
          <w:szCs w:val="28"/>
        </w:rPr>
        <w:t>16</w:t>
      </w:r>
      <w:r>
        <w:rPr>
          <w:sz w:val="28"/>
          <w:szCs w:val="28"/>
        </w:rPr>
        <w:t>Q</w:t>
      </w:r>
      <w:r w:rsidRPr="00FB5595">
        <w:rPr>
          <w:sz w:val="28"/>
          <w:szCs w:val="28"/>
        </w:rPr>
        <w:t>. The salary of a person was first increased by 10% and later the same was reduced by 10%. What is the net change?</w:t>
      </w:r>
    </w:p>
    <w:p w14:paraId="37AFEE99" w14:textId="54096D02" w:rsidR="00FB5595" w:rsidRDefault="00FB5595" w:rsidP="00FB559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  <w:r w:rsidRPr="00FB5595">
        <w:rPr>
          <w:sz w:val="28"/>
          <w:szCs w:val="28"/>
        </w:rPr>
        <w:t xml:space="preserve">           A. 1% Decrease</w:t>
      </w:r>
      <w:r w:rsidRPr="00FB5595">
        <w:rPr>
          <w:sz w:val="28"/>
          <w:szCs w:val="28"/>
        </w:rPr>
        <w:tab/>
        <w:t xml:space="preserve"> </w:t>
      </w:r>
      <w:r w:rsidRPr="00FB5595">
        <w:rPr>
          <w:sz w:val="28"/>
          <w:szCs w:val="28"/>
        </w:rPr>
        <w:tab/>
        <w:t xml:space="preserve">B. 1% </w:t>
      </w:r>
      <w:proofErr w:type="gramStart"/>
      <w:r w:rsidRPr="00FB5595">
        <w:rPr>
          <w:sz w:val="28"/>
          <w:szCs w:val="28"/>
        </w:rPr>
        <w:t xml:space="preserve">increase  </w:t>
      </w:r>
      <w:r w:rsidRPr="00FB5595">
        <w:rPr>
          <w:sz w:val="28"/>
          <w:szCs w:val="28"/>
        </w:rPr>
        <w:tab/>
      </w:r>
      <w:proofErr w:type="gramEnd"/>
      <w:r w:rsidRPr="00FB5595">
        <w:rPr>
          <w:sz w:val="28"/>
          <w:szCs w:val="28"/>
        </w:rPr>
        <w:tab/>
      </w:r>
      <w:r w:rsidRPr="00FB5595">
        <w:rPr>
          <w:sz w:val="28"/>
          <w:szCs w:val="28"/>
        </w:rPr>
        <w:tab/>
      </w:r>
      <w:r w:rsidRPr="00FB5595">
        <w:rPr>
          <w:sz w:val="28"/>
          <w:szCs w:val="28"/>
        </w:rPr>
        <w:tab/>
      </w:r>
      <w:r w:rsidRPr="00FB5595">
        <w:rPr>
          <w:sz w:val="28"/>
          <w:szCs w:val="28"/>
        </w:rPr>
        <w:tab/>
        <w:t xml:space="preserve">  </w:t>
      </w:r>
      <w:r w:rsidRPr="00FB5595">
        <w:rPr>
          <w:sz w:val="28"/>
          <w:szCs w:val="28"/>
        </w:rPr>
        <w:tab/>
        <w:t>C. 11% increase</w:t>
      </w:r>
      <w:r w:rsidRPr="00FB5595">
        <w:rPr>
          <w:sz w:val="28"/>
          <w:szCs w:val="28"/>
        </w:rPr>
        <w:tab/>
      </w:r>
      <w:r w:rsidRPr="00FB5595">
        <w:rPr>
          <w:sz w:val="28"/>
          <w:szCs w:val="28"/>
        </w:rPr>
        <w:tab/>
        <w:t>D. Nil</w:t>
      </w:r>
    </w:p>
    <w:sectPr w:rsidR="00FB5595" w:rsidSect="00983A9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B8396" w14:textId="77777777" w:rsidR="00900A24" w:rsidRDefault="00900A24" w:rsidP="00B236AB">
      <w:pPr>
        <w:spacing w:after="0" w:line="240" w:lineRule="auto"/>
      </w:pPr>
      <w:r>
        <w:separator/>
      </w:r>
    </w:p>
  </w:endnote>
  <w:endnote w:type="continuationSeparator" w:id="0">
    <w:p w14:paraId="0EC49BB5" w14:textId="77777777" w:rsidR="00900A24" w:rsidRDefault="00900A24" w:rsidP="00B2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5999B" w14:textId="77777777" w:rsidR="00041C9D" w:rsidRPr="004405BA" w:rsidRDefault="00041C9D">
    <w:pPr>
      <w:pStyle w:val="Footer"/>
      <w:rPr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5FCB5" w14:textId="77777777" w:rsidR="00900A24" w:rsidRDefault="00900A24" w:rsidP="00B236AB">
      <w:pPr>
        <w:spacing w:after="0" w:line="240" w:lineRule="auto"/>
      </w:pPr>
      <w:r>
        <w:separator/>
      </w:r>
    </w:p>
  </w:footnote>
  <w:footnote w:type="continuationSeparator" w:id="0">
    <w:p w14:paraId="16E74C5A" w14:textId="77777777" w:rsidR="00900A24" w:rsidRDefault="00900A24" w:rsidP="00B2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62FFC" w14:textId="77777777" w:rsidR="00041C9D" w:rsidRDefault="00041C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07CCF" w14:textId="77777777" w:rsidR="00041C9D" w:rsidRPr="004405BA" w:rsidRDefault="00041C9D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82891" w14:textId="77777777" w:rsidR="00041C9D" w:rsidRDefault="00041C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F0728"/>
    <w:multiLevelType w:val="hybridMultilevel"/>
    <w:tmpl w:val="EADC9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421F5"/>
    <w:multiLevelType w:val="hybridMultilevel"/>
    <w:tmpl w:val="C1567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23163"/>
    <w:multiLevelType w:val="hybridMultilevel"/>
    <w:tmpl w:val="7F963404"/>
    <w:lvl w:ilvl="0" w:tplc="C6F8B698">
      <w:start w:val="469"/>
      <w:numFmt w:val="decimal"/>
      <w:lvlText w:val="(%1"/>
      <w:lvlJc w:val="left"/>
      <w:pPr>
        <w:ind w:left="76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C7C2595"/>
    <w:multiLevelType w:val="hybridMultilevel"/>
    <w:tmpl w:val="2CE48A4A"/>
    <w:lvl w:ilvl="0" w:tplc="BF360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F23BD"/>
    <w:multiLevelType w:val="hybridMultilevel"/>
    <w:tmpl w:val="515A5B74"/>
    <w:lvl w:ilvl="0" w:tplc="DF404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5592710">
    <w:abstractNumId w:val="1"/>
  </w:num>
  <w:num w:numId="2" w16cid:durableId="1075011137">
    <w:abstractNumId w:val="0"/>
  </w:num>
  <w:num w:numId="3" w16cid:durableId="864175664">
    <w:abstractNumId w:val="4"/>
  </w:num>
  <w:num w:numId="4" w16cid:durableId="2118061810">
    <w:abstractNumId w:val="3"/>
  </w:num>
  <w:num w:numId="5" w16cid:durableId="198727506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24"/>
    <w:rsid w:val="000034BC"/>
    <w:rsid w:val="00017982"/>
    <w:rsid w:val="00023D36"/>
    <w:rsid w:val="000300B1"/>
    <w:rsid w:val="00036F7A"/>
    <w:rsid w:val="00041C9D"/>
    <w:rsid w:val="00052CDA"/>
    <w:rsid w:val="00060B24"/>
    <w:rsid w:val="000703B7"/>
    <w:rsid w:val="000777B4"/>
    <w:rsid w:val="00095A91"/>
    <w:rsid w:val="000A646E"/>
    <w:rsid w:val="000B00CC"/>
    <w:rsid w:val="000C00F4"/>
    <w:rsid w:val="000C1C74"/>
    <w:rsid w:val="000E2D2D"/>
    <w:rsid w:val="000E2FF6"/>
    <w:rsid w:val="000E71CD"/>
    <w:rsid w:val="000F0812"/>
    <w:rsid w:val="000F5972"/>
    <w:rsid w:val="00102F7A"/>
    <w:rsid w:val="00114165"/>
    <w:rsid w:val="00146909"/>
    <w:rsid w:val="001472FA"/>
    <w:rsid w:val="0015441B"/>
    <w:rsid w:val="001561DD"/>
    <w:rsid w:val="00160FE5"/>
    <w:rsid w:val="00173655"/>
    <w:rsid w:val="001762CD"/>
    <w:rsid w:val="001A62C0"/>
    <w:rsid w:val="001B3C87"/>
    <w:rsid w:val="001C3E34"/>
    <w:rsid w:val="001D290D"/>
    <w:rsid w:val="001F7574"/>
    <w:rsid w:val="00200605"/>
    <w:rsid w:val="002055CA"/>
    <w:rsid w:val="002102C8"/>
    <w:rsid w:val="00231DAE"/>
    <w:rsid w:val="00235E2B"/>
    <w:rsid w:val="00237ECE"/>
    <w:rsid w:val="00241DD3"/>
    <w:rsid w:val="00243FA0"/>
    <w:rsid w:val="00256335"/>
    <w:rsid w:val="0026137D"/>
    <w:rsid w:val="00263926"/>
    <w:rsid w:val="00264B29"/>
    <w:rsid w:val="00271076"/>
    <w:rsid w:val="00281E88"/>
    <w:rsid w:val="002850C7"/>
    <w:rsid w:val="00286EAF"/>
    <w:rsid w:val="0029304E"/>
    <w:rsid w:val="0029433B"/>
    <w:rsid w:val="00295E1B"/>
    <w:rsid w:val="002A5226"/>
    <w:rsid w:val="002B58C6"/>
    <w:rsid w:val="002B6BFC"/>
    <w:rsid w:val="002D2AC3"/>
    <w:rsid w:val="00310B53"/>
    <w:rsid w:val="00315346"/>
    <w:rsid w:val="0032315D"/>
    <w:rsid w:val="00325497"/>
    <w:rsid w:val="0032579E"/>
    <w:rsid w:val="00352B1E"/>
    <w:rsid w:val="003566D6"/>
    <w:rsid w:val="00363419"/>
    <w:rsid w:val="0037066A"/>
    <w:rsid w:val="00391B72"/>
    <w:rsid w:val="003947AF"/>
    <w:rsid w:val="003A393C"/>
    <w:rsid w:val="003B3026"/>
    <w:rsid w:val="003C2776"/>
    <w:rsid w:val="003C3C2D"/>
    <w:rsid w:val="003D3348"/>
    <w:rsid w:val="003E341D"/>
    <w:rsid w:val="00411B45"/>
    <w:rsid w:val="00437AA2"/>
    <w:rsid w:val="00440101"/>
    <w:rsid w:val="0044266E"/>
    <w:rsid w:val="00442D44"/>
    <w:rsid w:val="00447E20"/>
    <w:rsid w:val="00450B50"/>
    <w:rsid w:val="0045374F"/>
    <w:rsid w:val="004602A7"/>
    <w:rsid w:val="0046420F"/>
    <w:rsid w:val="00473576"/>
    <w:rsid w:val="004833DF"/>
    <w:rsid w:val="00487A9C"/>
    <w:rsid w:val="0049414E"/>
    <w:rsid w:val="004A333C"/>
    <w:rsid w:val="004A431D"/>
    <w:rsid w:val="004C09C8"/>
    <w:rsid w:val="004C2589"/>
    <w:rsid w:val="004D1F66"/>
    <w:rsid w:val="004E4BA5"/>
    <w:rsid w:val="004F1084"/>
    <w:rsid w:val="00501A05"/>
    <w:rsid w:val="00504FAD"/>
    <w:rsid w:val="00507D36"/>
    <w:rsid w:val="0051769E"/>
    <w:rsid w:val="00582273"/>
    <w:rsid w:val="005928D6"/>
    <w:rsid w:val="005A3DDB"/>
    <w:rsid w:val="005B1B55"/>
    <w:rsid w:val="005B3ECC"/>
    <w:rsid w:val="005D08E7"/>
    <w:rsid w:val="005D7838"/>
    <w:rsid w:val="005E0013"/>
    <w:rsid w:val="005E3768"/>
    <w:rsid w:val="005E4DE5"/>
    <w:rsid w:val="005F1507"/>
    <w:rsid w:val="005F172A"/>
    <w:rsid w:val="006047FE"/>
    <w:rsid w:val="00605912"/>
    <w:rsid w:val="00605AE6"/>
    <w:rsid w:val="0061155F"/>
    <w:rsid w:val="00627E18"/>
    <w:rsid w:val="006357EF"/>
    <w:rsid w:val="0064157D"/>
    <w:rsid w:val="00642E31"/>
    <w:rsid w:val="00651E16"/>
    <w:rsid w:val="00654C1D"/>
    <w:rsid w:val="00661D1A"/>
    <w:rsid w:val="00662292"/>
    <w:rsid w:val="00667E33"/>
    <w:rsid w:val="00692A7F"/>
    <w:rsid w:val="006954D9"/>
    <w:rsid w:val="00696754"/>
    <w:rsid w:val="006A7656"/>
    <w:rsid w:val="006A7BAE"/>
    <w:rsid w:val="006C2054"/>
    <w:rsid w:val="006E5989"/>
    <w:rsid w:val="006E7962"/>
    <w:rsid w:val="006F1829"/>
    <w:rsid w:val="006F7740"/>
    <w:rsid w:val="00710514"/>
    <w:rsid w:val="007164BE"/>
    <w:rsid w:val="00717661"/>
    <w:rsid w:val="0074127F"/>
    <w:rsid w:val="0074170E"/>
    <w:rsid w:val="007446E7"/>
    <w:rsid w:val="00745E8F"/>
    <w:rsid w:val="00746D1F"/>
    <w:rsid w:val="007669AD"/>
    <w:rsid w:val="00766EF9"/>
    <w:rsid w:val="00771C86"/>
    <w:rsid w:val="007810D2"/>
    <w:rsid w:val="00786E5A"/>
    <w:rsid w:val="007903C0"/>
    <w:rsid w:val="00796DC7"/>
    <w:rsid w:val="007B4A90"/>
    <w:rsid w:val="007C6169"/>
    <w:rsid w:val="007D4723"/>
    <w:rsid w:val="00801355"/>
    <w:rsid w:val="00823211"/>
    <w:rsid w:val="008239CB"/>
    <w:rsid w:val="00824335"/>
    <w:rsid w:val="00837FB5"/>
    <w:rsid w:val="00842E89"/>
    <w:rsid w:val="0084649E"/>
    <w:rsid w:val="00847034"/>
    <w:rsid w:val="008503ED"/>
    <w:rsid w:val="00850D07"/>
    <w:rsid w:val="00851800"/>
    <w:rsid w:val="0085335E"/>
    <w:rsid w:val="008764D0"/>
    <w:rsid w:val="00881641"/>
    <w:rsid w:val="00883AEC"/>
    <w:rsid w:val="008870ED"/>
    <w:rsid w:val="00895649"/>
    <w:rsid w:val="008A7959"/>
    <w:rsid w:val="008A7A4D"/>
    <w:rsid w:val="008B18F0"/>
    <w:rsid w:val="008B2B4D"/>
    <w:rsid w:val="008C3231"/>
    <w:rsid w:val="008C4A24"/>
    <w:rsid w:val="008C652B"/>
    <w:rsid w:val="008C75D7"/>
    <w:rsid w:val="008D58DB"/>
    <w:rsid w:val="008E0755"/>
    <w:rsid w:val="008E1BA1"/>
    <w:rsid w:val="008F048D"/>
    <w:rsid w:val="008F58C7"/>
    <w:rsid w:val="008F78E7"/>
    <w:rsid w:val="00900A24"/>
    <w:rsid w:val="0091416F"/>
    <w:rsid w:val="00914A7B"/>
    <w:rsid w:val="0093123E"/>
    <w:rsid w:val="00944F1F"/>
    <w:rsid w:val="00953BF1"/>
    <w:rsid w:val="009553B3"/>
    <w:rsid w:val="009610A5"/>
    <w:rsid w:val="009622B4"/>
    <w:rsid w:val="0097762B"/>
    <w:rsid w:val="00983A93"/>
    <w:rsid w:val="00990986"/>
    <w:rsid w:val="0099784F"/>
    <w:rsid w:val="009A5819"/>
    <w:rsid w:val="009B437E"/>
    <w:rsid w:val="009B6CDE"/>
    <w:rsid w:val="009D6F79"/>
    <w:rsid w:val="009E02D8"/>
    <w:rsid w:val="00A025C7"/>
    <w:rsid w:val="00A07494"/>
    <w:rsid w:val="00A16D05"/>
    <w:rsid w:val="00A20B17"/>
    <w:rsid w:val="00A2570D"/>
    <w:rsid w:val="00A40BFC"/>
    <w:rsid w:val="00A508D0"/>
    <w:rsid w:val="00A55A35"/>
    <w:rsid w:val="00A92C98"/>
    <w:rsid w:val="00A9599A"/>
    <w:rsid w:val="00AA04D9"/>
    <w:rsid w:val="00AA6703"/>
    <w:rsid w:val="00AB0C9D"/>
    <w:rsid w:val="00AB7F99"/>
    <w:rsid w:val="00AC0750"/>
    <w:rsid w:val="00AC2A55"/>
    <w:rsid w:val="00AD12A3"/>
    <w:rsid w:val="00AD5237"/>
    <w:rsid w:val="00AE6633"/>
    <w:rsid w:val="00AE7CB6"/>
    <w:rsid w:val="00AF401C"/>
    <w:rsid w:val="00B236AB"/>
    <w:rsid w:val="00B310AD"/>
    <w:rsid w:val="00B4015A"/>
    <w:rsid w:val="00B40C63"/>
    <w:rsid w:val="00B62A5E"/>
    <w:rsid w:val="00B7570A"/>
    <w:rsid w:val="00B865B4"/>
    <w:rsid w:val="00BA0AFA"/>
    <w:rsid w:val="00BA20F8"/>
    <w:rsid w:val="00BA30D4"/>
    <w:rsid w:val="00BA4161"/>
    <w:rsid w:val="00BA684A"/>
    <w:rsid w:val="00BC0CAA"/>
    <w:rsid w:val="00BC522B"/>
    <w:rsid w:val="00BD449B"/>
    <w:rsid w:val="00BD6B43"/>
    <w:rsid w:val="00BE71F8"/>
    <w:rsid w:val="00BF3D9B"/>
    <w:rsid w:val="00C14F2A"/>
    <w:rsid w:val="00C21C34"/>
    <w:rsid w:val="00C360D5"/>
    <w:rsid w:val="00C366F6"/>
    <w:rsid w:val="00C406A8"/>
    <w:rsid w:val="00C42DE1"/>
    <w:rsid w:val="00C47369"/>
    <w:rsid w:val="00C47528"/>
    <w:rsid w:val="00C55A80"/>
    <w:rsid w:val="00C70496"/>
    <w:rsid w:val="00C71B0E"/>
    <w:rsid w:val="00C71FD0"/>
    <w:rsid w:val="00C818F0"/>
    <w:rsid w:val="00C828F6"/>
    <w:rsid w:val="00C87E43"/>
    <w:rsid w:val="00C900A5"/>
    <w:rsid w:val="00CA22D7"/>
    <w:rsid w:val="00CB5843"/>
    <w:rsid w:val="00CC1B65"/>
    <w:rsid w:val="00CC6020"/>
    <w:rsid w:val="00CD5244"/>
    <w:rsid w:val="00CD64C8"/>
    <w:rsid w:val="00CE095B"/>
    <w:rsid w:val="00D01008"/>
    <w:rsid w:val="00D1138E"/>
    <w:rsid w:val="00D11B00"/>
    <w:rsid w:val="00D1698E"/>
    <w:rsid w:val="00D320CA"/>
    <w:rsid w:val="00D3632D"/>
    <w:rsid w:val="00D5055D"/>
    <w:rsid w:val="00D60F74"/>
    <w:rsid w:val="00D715F2"/>
    <w:rsid w:val="00D73510"/>
    <w:rsid w:val="00D96ADF"/>
    <w:rsid w:val="00DC3C56"/>
    <w:rsid w:val="00DD06F0"/>
    <w:rsid w:val="00DE119E"/>
    <w:rsid w:val="00DF36B2"/>
    <w:rsid w:val="00E02E5F"/>
    <w:rsid w:val="00E10118"/>
    <w:rsid w:val="00E11671"/>
    <w:rsid w:val="00E11DC1"/>
    <w:rsid w:val="00E12C49"/>
    <w:rsid w:val="00E168E0"/>
    <w:rsid w:val="00E252BD"/>
    <w:rsid w:val="00E26C96"/>
    <w:rsid w:val="00E33BE6"/>
    <w:rsid w:val="00E47A6B"/>
    <w:rsid w:val="00E55B87"/>
    <w:rsid w:val="00E6286B"/>
    <w:rsid w:val="00E65C8E"/>
    <w:rsid w:val="00E70C21"/>
    <w:rsid w:val="00E76F85"/>
    <w:rsid w:val="00E9757A"/>
    <w:rsid w:val="00EA067C"/>
    <w:rsid w:val="00EA39CC"/>
    <w:rsid w:val="00EB12F1"/>
    <w:rsid w:val="00EC17F9"/>
    <w:rsid w:val="00ED2A8A"/>
    <w:rsid w:val="00ED77FA"/>
    <w:rsid w:val="00EF249F"/>
    <w:rsid w:val="00EF5650"/>
    <w:rsid w:val="00F01F15"/>
    <w:rsid w:val="00F02CDB"/>
    <w:rsid w:val="00F06440"/>
    <w:rsid w:val="00F15B03"/>
    <w:rsid w:val="00F15D34"/>
    <w:rsid w:val="00F22B68"/>
    <w:rsid w:val="00F45893"/>
    <w:rsid w:val="00F46518"/>
    <w:rsid w:val="00F54496"/>
    <w:rsid w:val="00F5753A"/>
    <w:rsid w:val="00F66D78"/>
    <w:rsid w:val="00F76E69"/>
    <w:rsid w:val="00F924DE"/>
    <w:rsid w:val="00F9463A"/>
    <w:rsid w:val="00F961F0"/>
    <w:rsid w:val="00FA7046"/>
    <w:rsid w:val="00FB5595"/>
    <w:rsid w:val="00FE78D3"/>
    <w:rsid w:val="00FF2D18"/>
    <w:rsid w:val="00FF6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245B3"/>
  <w15:docId w15:val="{C8D71E50-0CAD-1540-963A-9F6583A4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24"/>
    <w:pPr>
      <w:spacing w:after="160" w:line="259" w:lineRule="auto"/>
    </w:pPr>
    <w:rPr>
      <w:rFonts w:ascii="Arial" w:hAnsi="Arial" w:cs="Arial"/>
      <w:color w:val="00000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3DF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833DF"/>
  </w:style>
  <w:style w:type="paragraph" w:styleId="Footer">
    <w:name w:val="footer"/>
    <w:basedOn w:val="Normal"/>
    <w:link w:val="FooterChar"/>
    <w:uiPriority w:val="99"/>
    <w:unhideWhenUsed/>
    <w:rsid w:val="004833DF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4833DF"/>
  </w:style>
  <w:style w:type="paragraph" w:styleId="ListParagraph">
    <w:name w:val="List Paragraph"/>
    <w:basedOn w:val="Normal"/>
    <w:uiPriority w:val="34"/>
    <w:qFormat/>
    <w:rsid w:val="004833DF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48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3DF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8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33DF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33D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33DF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33DF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E65C8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2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2F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2F7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7365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C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6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l_v\OneDrive\Desktop\Sathya%20Technologies\misc\Sathya%20technologies%20blan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6DD10-7CEA-40F2-B320-5FAB554F9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Sathya technologies blank template</Template>
  <TotalTime>14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Sathya Technologies</vt:lpstr>
    </vt:vector>
  </TitlesOfParts>
  <Company>HP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Sathya Technologies</dc:title>
  <dc:creator>Venkateshwar Rao K</dc:creator>
  <cp:lastModifiedBy>Venkateshwar Rao K</cp:lastModifiedBy>
  <cp:revision>3</cp:revision>
  <dcterms:created xsi:type="dcterms:W3CDTF">2024-04-22T04:10:00Z</dcterms:created>
  <dcterms:modified xsi:type="dcterms:W3CDTF">2024-06-11T14:32:00Z</dcterms:modified>
</cp:coreProperties>
</file>